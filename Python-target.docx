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柯里化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高阶函数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ModuleNotFoundError: No module named 'flask.ext'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59380" cy="22936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15540" cy="22098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51460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376420"/>
            <wp:effectExtent l="0" t="0" r="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7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E0CCF"/>
    <w:rsid w:val="1B5919A0"/>
    <w:rsid w:val="264C7A20"/>
    <w:rsid w:val="358E0CCF"/>
    <w:rsid w:val="4EB459B0"/>
    <w:rsid w:val="579D730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645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2018-08-15T08:56:00Z</dcterms:created>
  <dc:creator>Administrator</dc:creator>
  <cp:lastModifiedBy>Administrator</cp:lastModifiedBy>
  <dcterms:modified xsi:type="dcterms:W3CDTF">2018-08-28T16:31:34Z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